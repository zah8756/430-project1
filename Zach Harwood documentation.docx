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EC0" w:rsidRDefault="00313AB7">
      <w:pPr>
        <w:rPr>
          <w:rFonts w:ascii="Times New Roman" w:hAnsi="Times New Roman" w:cs="Times New Roman"/>
          <w:sz w:val="24"/>
          <w:szCs w:val="24"/>
        </w:rPr>
      </w:pPr>
      <w:r w:rsidRPr="00313AB7">
        <w:rPr>
          <w:rFonts w:ascii="Times New Roman" w:hAnsi="Times New Roman" w:cs="Times New Roman"/>
          <w:sz w:val="24"/>
          <w:szCs w:val="24"/>
        </w:rPr>
        <w:t>Zach Harwood</w:t>
      </w:r>
    </w:p>
    <w:p w:rsidR="00313AB7" w:rsidRDefault="0031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IGME 430 – 1 </w:t>
      </w:r>
    </w:p>
    <w:p w:rsidR="00313AB7" w:rsidRDefault="00313AB7" w:rsidP="00313A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:rsidR="00313AB7" w:rsidRDefault="00313AB7" w:rsidP="00313A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3AB7">
        <w:rPr>
          <w:rFonts w:ascii="Times New Roman" w:hAnsi="Times New Roman" w:cs="Times New Roman"/>
          <w:sz w:val="24"/>
          <w:szCs w:val="24"/>
          <w:u w:val="single"/>
        </w:rPr>
        <w:t xml:space="preserve">What Is my app and what does it do </w:t>
      </w:r>
    </w:p>
    <w:p w:rsidR="00313AB7" w:rsidRDefault="00313AB7" w:rsidP="00313AB7">
      <w:pPr>
        <w:rPr>
          <w:rFonts w:ascii="Times New Roman" w:hAnsi="Times New Roman" w:cs="Times New Roman"/>
          <w:sz w:val="24"/>
          <w:szCs w:val="24"/>
        </w:rPr>
      </w:pPr>
      <w:r w:rsidRPr="00313A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 App is called snacks at midnight and its purpose was for me to remember the links to recipes I found while I was hungry late at night to try latter. My site stores some basic information about the recipe and the link to the where I found said recipe.</w:t>
      </w:r>
    </w:p>
    <w:p w:rsidR="00313AB7" w:rsidRDefault="00313AB7" w:rsidP="00313AB7">
      <w:pPr>
        <w:rPr>
          <w:rFonts w:ascii="Times New Roman" w:hAnsi="Times New Roman" w:cs="Times New Roman"/>
          <w:sz w:val="24"/>
          <w:szCs w:val="24"/>
        </w:rPr>
      </w:pPr>
    </w:p>
    <w:p w:rsidR="00313AB7" w:rsidRDefault="00313AB7" w:rsidP="00313AB7">
      <w:pPr>
        <w:rPr>
          <w:rFonts w:ascii="Times New Roman" w:hAnsi="Times New Roman" w:cs="Times New Roman"/>
          <w:sz w:val="24"/>
          <w:szCs w:val="24"/>
        </w:rPr>
      </w:pPr>
      <w:r w:rsidRPr="00313AB7">
        <w:rPr>
          <w:rFonts w:ascii="Times New Roman" w:hAnsi="Times New Roman" w:cs="Times New Roman"/>
          <w:sz w:val="24"/>
          <w:szCs w:val="24"/>
          <w:u w:val="single"/>
        </w:rPr>
        <w:t>What part of your app does the API handle?</w:t>
      </w:r>
    </w:p>
    <w:p w:rsidR="00313AB7" w:rsidRDefault="00313AB7" w:rsidP="0031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13AB7" w:rsidRDefault="00313AB7" w:rsidP="0031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app handles the data for the recipes and displays them. The user can add additional recipes and them display those recipes on the site itself.</w:t>
      </w:r>
    </w:p>
    <w:p w:rsidR="00313AB7" w:rsidRPr="00313AB7" w:rsidRDefault="00313AB7" w:rsidP="00313AB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3AB7" w:rsidRDefault="00313AB7" w:rsidP="00313AB7">
      <w:pPr>
        <w:rPr>
          <w:rFonts w:ascii="Times New Roman" w:hAnsi="Times New Roman" w:cs="Times New Roman"/>
          <w:sz w:val="24"/>
          <w:szCs w:val="24"/>
        </w:rPr>
      </w:pPr>
      <w:r w:rsidRPr="00313AB7">
        <w:rPr>
          <w:rFonts w:ascii="Times New Roman" w:hAnsi="Times New Roman" w:cs="Times New Roman"/>
          <w:sz w:val="24"/>
          <w:szCs w:val="24"/>
          <w:u w:val="single"/>
        </w:rPr>
        <w:t>What went right and what went wrong?</w:t>
      </w:r>
    </w:p>
    <w:p w:rsidR="00313AB7" w:rsidRPr="00313AB7" w:rsidRDefault="00313AB7" w:rsidP="00313AB7">
      <w:pPr>
        <w:rPr>
          <w:rFonts w:ascii="Times New Roman" w:hAnsi="Times New Roman" w:cs="Times New Roman"/>
          <w:b/>
          <w:sz w:val="24"/>
          <w:szCs w:val="24"/>
        </w:rPr>
      </w:pPr>
      <w:r w:rsidRPr="00313AB7">
        <w:rPr>
          <w:rFonts w:ascii="Times New Roman" w:hAnsi="Times New Roman" w:cs="Times New Roman"/>
          <w:b/>
          <w:sz w:val="24"/>
          <w:szCs w:val="24"/>
        </w:rPr>
        <w:t>Right</w:t>
      </w:r>
    </w:p>
    <w:p w:rsidR="00313AB7" w:rsidRDefault="00313AB7" w:rsidP="00313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AB7">
        <w:rPr>
          <w:rFonts w:ascii="Times New Roman" w:hAnsi="Times New Roman" w:cs="Times New Roman"/>
          <w:sz w:val="24"/>
          <w:szCs w:val="24"/>
        </w:rPr>
        <w:t>I was able to store the user data as new cards and displayed them for as long as the website stays on</w:t>
      </w:r>
    </w:p>
    <w:p w:rsidR="00313AB7" w:rsidRDefault="00313AB7" w:rsidP="00313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bale to fulfil all requirement baring one </w:t>
      </w:r>
    </w:p>
    <w:p w:rsidR="00313AB7" w:rsidRDefault="00313AB7" w:rsidP="00313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pretty good for pure html and CSS</w:t>
      </w:r>
    </w:p>
    <w:p w:rsidR="00313AB7" w:rsidRPr="00313AB7" w:rsidRDefault="00313AB7" w:rsidP="00313AB7">
      <w:pPr>
        <w:rPr>
          <w:rFonts w:ascii="Times New Roman" w:hAnsi="Times New Roman" w:cs="Times New Roman"/>
          <w:b/>
          <w:sz w:val="24"/>
          <w:szCs w:val="24"/>
        </w:rPr>
      </w:pPr>
      <w:r w:rsidRPr="00313AB7">
        <w:rPr>
          <w:rFonts w:ascii="Times New Roman" w:hAnsi="Times New Roman" w:cs="Times New Roman"/>
          <w:b/>
          <w:sz w:val="24"/>
          <w:szCs w:val="24"/>
        </w:rPr>
        <w:t xml:space="preserve">Wrong </w:t>
      </w:r>
    </w:p>
    <w:p w:rsidR="00313AB7" w:rsidRDefault="00313AB7" w:rsidP="00313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the project a little to late and had to rush to finish</w:t>
      </w:r>
    </w:p>
    <w:p w:rsidR="002430A7" w:rsidRDefault="002430A7" w:rsidP="00243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forgot to change user to recipe in the code but doesn’t affect the code itself</w:t>
      </w:r>
    </w:p>
    <w:p w:rsidR="002430A7" w:rsidRDefault="002430A7" w:rsidP="00243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not able to create listings for the recipe and ingredients in the cards themselves so n pivoted to something simpler </w:t>
      </w:r>
    </w:p>
    <w:p w:rsidR="002430A7" w:rsidRDefault="002430A7" w:rsidP="00243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0A7" w:rsidRDefault="002430A7" w:rsidP="002430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30A7">
        <w:rPr>
          <w:rFonts w:ascii="Times New Roman" w:hAnsi="Times New Roman" w:cs="Times New Roman"/>
          <w:sz w:val="24"/>
          <w:szCs w:val="24"/>
          <w:u w:val="single"/>
        </w:rPr>
        <w:t>If you were to continue, what would you do to improve your app?</w:t>
      </w:r>
    </w:p>
    <w:p w:rsidR="002430A7" w:rsidRDefault="002430A7" w:rsidP="0024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probably add dropdown to change the cook time between minutes hours and days.</w:t>
      </w:r>
    </w:p>
    <w:p w:rsidR="002430A7" w:rsidRDefault="002430A7" w:rsidP="0024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also use a cook 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pull recipes and get other information about the recipe </w:t>
      </w:r>
    </w:p>
    <w:p w:rsidR="002430A7" w:rsidRDefault="002430A7" w:rsidP="002430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Lastly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would try to add the individual recipes using the cooking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page  </w:t>
      </w:r>
    </w:p>
    <w:p w:rsidR="002430A7" w:rsidRDefault="002430A7" w:rsidP="002430A7">
      <w:pPr>
        <w:rPr>
          <w:rFonts w:ascii="Times New Roman" w:hAnsi="Times New Roman" w:cs="Times New Roman"/>
          <w:sz w:val="24"/>
          <w:szCs w:val="24"/>
        </w:rPr>
      </w:pPr>
    </w:p>
    <w:p w:rsidR="002430A7" w:rsidRDefault="002430A7" w:rsidP="002430A7">
      <w:pPr>
        <w:rPr>
          <w:rFonts w:ascii="Times New Roman" w:hAnsi="Times New Roman" w:cs="Times New Roman"/>
          <w:sz w:val="24"/>
          <w:szCs w:val="24"/>
        </w:rPr>
      </w:pPr>
    </w:p>
    <w:p w:rsidR="002430A7" w:rsidRPr="002430A7" w:rsidRDefault="002430A7" w:rsidP="002430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30A7">
        <w:rPr>
          <w:rFonts w:ascii="Times New Roman" w:hAnsi="Times New Roman" w:cs="Times New Roman"/>
          <w:sz w:val="24"/>
          <w:szCs w:val="24"/>
          <w:u w:val="single"/>
        </w:rPr>
        <w:lastRenderedPageBreak/>
        <w:t>How did you go above and beyond?</w:t>
      </w:r>
    </w:p>
    <w:p w:rsidR="002430A7" w:rsidRDefault="002430A7" w:rsidP="002430A7">
      <w:pPr>
        <w:rPr>
          <w:rFonts w:ascii="Times New Roman" w:hAnsi="Times New Roman" w:cs="Times New Roman"/>
          <w:sz w:val="24"/>
          <w:szCs w:val="24"/>
        </w:rPr>
      </w:pPr>
    </w:p>
    <w:p w:rsidR="002430A7" w:rsidRPr="002430A7" w:rsidRDefault="002430A7" w:rsidP="00243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 the only things I can say were above the scope of the project would be my styling looking nice. I ran out of time and wasn’t able to implement the firebase code that would have let me store data to the cloud.</w:t>
      </w:r>
      <w:bookmarkStart w:id="0" w:name="_GoBack"/>
      <w:bookmarkEnd w:id="0"/>
    </w:p>
    <w:sectPr w:rsidR="002430A7" w:rsidRPr="0024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1E07"/>
    <w:multiLevelType w:val="hybridMultilevel"/>
    <w:tmpl w:val="6E0E7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A96241"/>
    <w:multiLevelType w:val="hybridMultilevel"/>
    <w:tmpl w:val="2134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D0F66"/>
    <w:multiLevelType w:val="hybridMultilevel"/>
    <w:tmpl w:val="D0E6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B7"/>
    <w:rsid w:val="002430A7"/>
    <w:rsid w:val="00313AB7"/>
    <w:rsid w:val="005A6AB6"/>
    <w:rsid w:val="0066029C"/>
    <w:rsid w:val="006C54E3"/>
    <w:rsid w:val="00D4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EA36"/>
  <w15:chartTrackingRefBased/>
  <w15:docId w15:val="{D61AAB4C-92D2-4D60-B2BF-AF05865B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DA8E9E17</Template>
  <TotalTime>18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Harwood (RIT Student)</dc:creator>
  <cp:keywords/>
  <dc:description/>
  <cp:lastModifiedBy>Zach Harwood (RIT Student)</cp:lastModifiedBy>
  <cp:revision>1</cp:revision>
  <dcterms:created xsi:type="dcterms:W3CDTF">2019-10-14T03:29:00Z</dcterms:created>
  <dcterms:modified xsi:type="dcterms:W3CDTF">2019-10-14T03:47:00Z</dcterms:modified>
</cp:coreProperties>
</file>